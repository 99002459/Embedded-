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4EE21FAD" w:rsidR="00746D2E" w:rsidRPr="00CF6523" w:rsidRDefault="00500292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CF6523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48512" behindDoc="0" locked="0" layoutInCell="1" allowOverlap="1" wp14:anchorId="48DC9B2A" wp14:editId="46596183">
            <wp:simplePos x="0" y="0"/>
            <wp:positionH relativeFrom="page">
              <wp:posOffset>-46104</wp:posOffset>
            </wp:positionH>
            <wp:positionV relativeFrom="paragraph">
              <wp:posOffset>-545566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523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53E60BB5">
                <wp:simplePos x="0" y="0"/>
                <wp:positionH relativeFrom="column">
                  <wp:posOffset>185858</wp:posOffset>
                </wp:positionH>
                <wp:positionV relativeFrom="paragraph">
                  <wp:posOffset>-169049</wp:posOffset>
                </wp:positionV>
                <wp:extent cx="4770013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13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4C5C" w14:textId="77777777" w:rsidR="00B31E67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</w:p>
                          <w:p w14:paraId="48DC9B5B" w14:textId="53A0EF91" w:rsidR="00B31E67" w:rsidRPr="00F40045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Embedded C</w:t>
                            </w:r>
                          </w:p>
                          <w:p w14:paraId="48DC9B5C" w14:textId="77777777" w:rsidR="00B31E67" w:rsidRPr="00F40045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B31E67" w:rsidRPr="00F40045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B31E67" w:rsidRPr="00F40045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B31E67" w:rsidRPr="00F40045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B31E67" w:rsidRPr="00417AA7" w:rsidRDefault="00B31E67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14.65pt;margin-top:-13.3pt;width:375.6pt;height:9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" filled="f" stroked="f" strokeweight=".5pt">
                <v:textbox>
                  <w:txbxContent>
                    <w:p w14:paraId="29DF4C5C" w14:textId="77777777" w:rsidR="00B31E67" w:rsidRDefault="00B31E67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</w:p>
                    <w:p w14:paraId="48DC9B5B" w14:textId="53A0EF91" w:rsidR="00B31E67" w:rsidRPr="00F40045" w:rsidRDefault="00B31E67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Embedded C</w:t>
                      </w:r>
                    </w:p>
                    <w:p w14:paraId="48DC9B5C" w14:textId="77777777" w:rsidR="00B31E67" w:rsidRPr="00F40045" w:rsidRDefault="00B31E6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B31E67" w:rsidRPr="00F40045" w:rsidRDefault="00B31E6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B31E67" w:rsidRPr="00F40045" w:rsidRDefault="00B31E6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B31E67" w:rsidRPr="00F40045" w:rsidRDefault="00B31E6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B31E67" w:rsidRPr="00417AA7" w:rsidRDefault="00B31E67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CF6523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9FDEE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CF6523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C0F6C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 w:rsidRPr="00CF6523">
        <w:rPr>
          <w:rFonts w:ascii="Arial" w:hAnsi="Arial" w:cs="Arial"/>
          <w:sz w:val="18"/>
        </w:rPr>
        <w:t>./</w:t>
      </w:r>
    </w:p>
    <w:p w14:paraId="48DC9A51" w14:textId="40F63F34" w:rsidR="00963DA6" w:rsidRPr="00CF6523" w:rsidRDefault="00EC6CC0" w:rsidP="00963DA6">
      <w:pPr>
        <w:ind w:firstLine="0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Theme="majorHAnsi" w:hAnsiTheme="majorHAnsi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0398169" wp14:editId="0BB14A60">
                <wp:simplePos x="0" y="0"/>
                <wp:positionH relativeFrom="column">
                  <wp:posOffset>1571625</wp:posOffset>
                </wp:positionH>
                <wp:positionV relativeFrom="paragraph">
                  <wp:posOffset>1306830</wp:posOffset>
                </wp:positionV>
                <wp:extent cx="2115185" cy="1408430"/>
                <wp:effectExtent l="0" t="0" r="0" b="12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185" cy="1408430"/>
                          <a:chOff x="0" y="0"/>
                          <a:chExt cx="2115185" cy="140843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115185" cy="1408430"/>
                            <a:chOff x="0" y="0"/>
                            <a:chExt cx="2115185" cy="140843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15185" cy="14084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" name="Rectangle 19"/>
                          <wps:cNvSpPr/>
                          <wps:spPr>
                            <a:xfrm>
                              <a:off x="590550" y="1019175"/>
                              <a:ext cx="971550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923925"/>
                            <a:ext cx="140017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638E" w14:textId="77777777" w:rsidR="00B31E67" w:rsidRPr="00242BCB" w:rsidRDefault="00B31E67" w:rsidP="00EC6CC0">
                              <w:pPr>
                                <w:rPr>
                                  <w:sz w:val="40"/>
                                </w:rPr>
                              </w:pPr>
                              <w:r w:rsidRPr="00242BCB">
                                <w:rPr>
                                  <w:sz w:val="40"/>
                                </w:rPr>
                                <w:t>G</w:t>
                              </w:r>
                              <w:r>
                                <w:rPr>
                                  <w:sz w:val="40"/>
                                </w:rPr>
                                <w:t>enesis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98169" id="Group 9" o:spid="_x0000_s1027" style="position:absolute;margin-left:123.75pt;margin-top:102.9pt;width:166.55pt;height:110.9pt;z-index:251666944" coordsize="21151,14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">
                <v:group id="Group 16" o:spid="_x0000_s1028" style="position:absolute;width:21151;height:14084" coordsize="21151,1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8" o:spid="_x0000_s1029" type="#_x0000_t75" style="position:absolute;width:21151;height:1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">
                    <v:imagedata r:id="rId15" o:title=""/>
                  </v:shape>
                  <v:rect id="Rectangle 19" o:spid="_x0000_s1030" style="position:absolute;left:5905;top:10191;width:971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" fillcolor="white [3201]" strokecolor="white [3212]" strokeweight="2pt"/>
                </v:group>
                <v:shape id="Text Box 2" o:spid="_x0000_s1031" type="#_x0000_t202" style="position:absolute;left:3333;top:9239;width:1400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2B9D638E" w14:textId="77777777" w:rsidR="00B31E67" w:rsidRPr="00242BCB" w:rsidRDefault="00B31E67" w:rsidP="00EC6CC0">
                        <w:pPr>
                          <w:rPr>
                            <w:sz w:val="40"/>
                          </w:rPr>
                        </w:pPr>
                        <w:r w:rsidRPr="00242BCB">
                          <w:rPr>
                            <w:sz w:val="40"/>
                          </w:rPr>
                          <w:t>G</w:t>
                        </w:r>
                        <w:r>
                          <w:rPr>
                            <w:sz w:val="40"/>
                          </w:rPr>
                          <w:t>enesis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3DA6" w:rsidRPr="00CF6523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CF6523" w:rsidRPr="00CF6523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bookmarkEnd w:id="0"/>
          <w:p w14:paraId="48DC9A52" w14:textId="77777777" w:rsidR="002979C3" w:rsidRPr="00CF6523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</w:rPr>
            </w:pPr>
            <w:r w:rsidRPr="00CF6523">
              <w:rPr>
                <w:rStyle w:val="Strong"/>
                <w:rFonts w:ascii="Arial" w:hAnsi="Arial" w:cs="Arial"/>
              </w:rPr>
              <w:lastRenderedPageBreak/>
              <w:t>Ver.</w:t>
            </w:r>
            <w:r w:rsidR="00127B90" w:rsidRPr="00CF6523">
              <w:rPr>
                <w:rStyle w:val="Strong"/>
                <w:rFonts w:ascii="Arial" w:hAnsi="Arial" w:cs="Arial"/>
              </w:rPr>
              <w:t xml:space="preserve"> </w:t>
            </w:r>
            <w:r w:rsidRPr="00CF6523">
              <w:rPr>
                <w:rStyle w:val="Strong"/>
                <w:rFonts w:ascii="Arial" w:hAnsi="Arial" w:cs="Arial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CF6523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</w:rPr>
            </w:pPr>
            <w:r w:rsidRPr="00CF6523">
              <w:rPr>
                <w:rStyle w:val="Strong"/>
                <w:rFonts w:ascii="Arial" w:hAnsi="Arial" w:cs="Arial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CF6523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</w:rPr>
            </w:pPr>
            <w:r w:rsidRPr="00CF6523">
              <w:rPr>
                <w:rStyle w:val="Strong"/>
                <w:rFonts w:ascii="Arial" w:hAnsi="Arial" w:cs="Arial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CF6523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</w:rPr>
            </w:pPr>
            <w:r w:rsidRPr="00CF6523">
              <w:rPr>
                <w:rFonts w:ascii="Arial" w:hAnsi="Arial" w:cs="Arial"/>
                <w:b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0BB88FC4" w:rsidR="002979C3" w:rsidRPr="00CF6523" w:rsidRDefault="00B31E67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To be </w:t>
            </w:r>
            <w:r w:rsidR="00AD504B" w:rsidRPr="00CF6523">
              <w:rPr>
                <w:rFonts w:ascii="Arial" w:hAnsi="Arial" w:cs="Arial"/>
                <w:b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CF6523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</w:rPr>
            </w:pPr>
            <w:r w:rsidRPr="00CF6523">
              <w:rPr>
                <w:rFonts w:ascii="Arial" w:hAnsi="Arial" w:cs="Arial"/>
                <w:b/>
                <w:bCs/>
              </w:rPr>
              <w:t>Remarks/Revision Details</w:t>
            </w:r>
          </w:p>
        </w:tc>
      </w:tr>
      <w:tr w:rsidR="00CF6523" w:rsidRPr="00CF6523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07F90729" w:rsidR="002979C3" w:rsidRPr="00CF6523" w:rsidRDefault="00107E6B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 w:rsidRPr="00CF6523">
              <w:rPr>
                <w:rFonts w:cs="Arial"/>
              </w:rPr>
              <w:t>1.</w:t>
            </w:r>
          </w:p>
        </w:tc>
        <w:tc>
          <w:tcPr>
            <w:tcW w:w="518" w:type="pct"/>
            <w:vAlign w:val="center"/>
          </w:tcPr>
          <w:p w14:paraId="48DC9A5A" w14:textId="7879B9C0" w:rsidR="002979C3" w:rsidRPr="00CF6523" w:rsidRDefault="00B31E67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107E6B" w:rsidRPr="00CF6523">
              <w:rPr>
                <w:rFonts w:cs="Arial"/>
              </w:rPr>
              <w:t>.09.20</w:t>
            </w:r>
          </w:p>
        </w:tc>
        <w:tc>
          <w:tcPr>
            <w:tcW w:w="863" w:type="pct"/>
            <w:vAlign w:val="center"/>
          </w:tcPr>
          <w:p w14:paraId="48DC9A5B" w14:textId="2C55BF3A" w:rsidR="001B4CE7" w:rsidRPr="00CF6523" w:rsidRDefault="00107E6B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 w:rsidRPr="00CF6523">
              <w:rPr>
                <w:rFonts w:cs="Arial"/>
              </w:rPr>
              <w:t>Hrithik Hiran</w:t>
            </w:r>
          </w:p>
        </w:tc>
        <w:tc>
          <w:tcPr>
            <w:tcW w:w="785" w:type="pct"/>
            <w:vAlign w:val="center"/>
          </w:tcPr>
          <w:p w14:paraId="48DC9A5C" w14:textId="61705759" w:rsidR="002979C3" w:rsidRPr="00CF6523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6559580D" w:rsidR="002979C3" w:rsidRPr="00CF6523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0BE647B1" w:rsidR="002979C3" w:rsidRPr="00CF6523" w:rsidRDefault="00B31E67" w:rsidP="007A0BDF">
            <w:pPr>
              <w:pStyle w:val="TableText"/>
              <w:spacing w:after="0"/>
              <w:ind w:left="-54"/>
              <w:rPr>
                <w:rFonts w:cs="Arial"/>
              </w:rPr>
            </w:pPr>
            <w:r>
              <w:rPr>
                <w:rFonts w:cs="Arial"/>
              </w:rPr>
              <w:t>Linker scripts</w:t>
            </w:r>
          </w:p>
        </w:tc>
      </w:tr>
      <w:tr w:rsidR="00CF6523" w:rsidRPr="00CF6523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F7A9F80" w:rsidR="00EF2B08" w:rsidRPr="00CF6523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2A599018" w:rsidR="00EF2B08" w:rsidRPr="00CF6523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1E468296" w:rsidR="00EF2B08" w:rsidRPr="00CF6523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502ABF91" w:rsidR="00EF2B08" w:rsidRPr="00CF6523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658B53F8" w:rsidR="00EF2B08" w:rsidRPr="00CF6523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2F93C83C" w:rsidR="00EF2B08" w:rsidRPr="00CF6523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CF6523" w:rsidRPr="00CF6523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3A69B19B" w:rsidR="00EF2B08" w:rsidRPr="00CF6523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1780B828" w:rsidR="00EF2B08" w:rsidRPr="00CF6523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0B0E0CA2" w:rsidR="00EF2B08" w:rsidRPr="00CF6523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15C4E8B9" w:rsidR="00EF2B08" w:rsidRPr="00CF6523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6B544AE0" w:rsidR="00EF2B08" w:rsidRPr="00CF6523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108577DE" w:rsidR="00EF2B08" w:rsidRPr="00CF6523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CF6523" w:rsidRPr="00CF6523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CF6523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CF6523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CF6523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CF6523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CF6523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CF6523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CF6523" w:rsidRPr="00CF6523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CF6523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CF6523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CF6523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CF6523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CF6523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CF6523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E" w14:textId="37FB4FE6" w:rsidR="00860730" w:rsidRPr="00E829B7" w:rsidRDefault="004817E1" w:rsidP="0025196C">
      <w:pPr>
        <w:ind w:firstLine="0"/>
        <w:rPr>
          <w:rFonts w:asciiTheme="majorHAnsi" w:hAnsiTheme="majorHAnsi" w:cs="Arial"/>
          <w:b/>
          <w:sz w:val="18"/>
        </w:rPr>
      </w:pPr>
      <w:r w:rsidRPr="00E829B7">
        <w:rPr>
          <w:rStyle w:val="Strong"/>
          <w:rFonts w:asciiTheme="majorHAnsi" w:hAnsiTheme="majorHAnsi" w:cs="Arial"/>
          <w:b w:val="0"/>
          <w:sz w:val="24"/>
        </w:rPr>
        <w:t>Document History</w:t>
      </w:r>
      <w:bookmarkStart w:id="1" w:name="_Toc229759047"/>
      <w:bookmarkStart w:id="2" w:name="_Toc229764175"/>
    </w:p>
    <w:p w14:paraId="48DC9AA9" w14:textId="77777777" w:rsidR="00053C2C" w:rsidRPr="00CF6523" w:rsidRDefault="00053C2C" w:rsidP="00053C2C">
      <w:bookmarkStart w:id="3" w:name="_Toc311197302"/>
      <w:bookmarkStart w:id="4" w:name="_Toc513545819"/>
    </w:p>
    <w:p w14:paraId="4F89E8E4" w14:textId="397E701E" w:rsidR="0070684A" w:rsidRDefault="0070684A" w:rsidP="0070684A">
      <w:pPr>
        <w:keepNext/>
      </w:pPr>
    </w:p>
    <w:bookmarkEnd w:id="1"/>
    <w:bookmarkEnd w:id="2"/>
    <w:bookmarkEnd w:id="3"/>
    <w:bookmarkEnd w:id="4"/>
    <w:p w14:paraId="5CFF70D9" w14:textId="44BCEDB9" w:rsidR="007F3018" w:rsidRDefault="007F3018" w:rsidP="007F3018">
      <w:pPr>
        <w:keepNext/>
      </w:pPr>
    </w:p>
    <w:sectPr w:rsidR="007F3018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B6AB9" w14:textId="77777777" w:rsidR="002463E5" w:rsidRDefault="002463E5" w:rsidP="006A582B">
      <w:r>
        <w:separator/>
      </w:r>
    </w:p>
  </w:endnote>
  <w:endnote w:type="continuationSeparator" w:id="0">
    <w:p w14:paraId="11B77A02" w14:textId="77777777" w:rsidR="002463E5" w:rsidRDefault="002463E5" w:rsidP="006A582B">
      <w:r>
        <w:continuationSeparator/>
      </w:r>
    </w:p>
  </w:endnote>
  <w:endnote w:type="continuationNotice" w:id="1">
    <w:p w14:paraId="40C62860" w14:textId="77777777" w:rsidR="002463E5" w:rsidRDefault="00246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B31E67" w:rsidRDefault="00B31E67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B31E67" w14:paraId="48DC9B57" w14:textId="77777777" w:rsidTr="00107955">
      <w:tc>
        <w:tcPr>
          <w:tcW w:w="3960" w:type="dxa"/>
        </w:tcPr>
        <w:p w14:paraId="48DC9B54" w14:textId="77777777" w:rsidR="00B31E67" w:rsidRPr="006E044D" w:rsidRDefault="00B31E6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B31E67" w:rsidRPr="006E044D" w:rsidRDefault="00B31E6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48DC9B56" w14:textId="0DEB3995" w:rsidR="00B31E67" w:rsidRPr="006E044D" w:rsidRDefault="00B31E6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E194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EE194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B31E67" w:rsidRPr="00B9435E" w:rsidRDefault="00B31E67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F6225" w14:textId="77777777" w:rsidR="002463E5" w:rsidRDefault="002463E5" w:rsidP="006A582B">
      <w:r>
        <w:separator/>
      </w:r>
    </w:p>
  </w:footnote>
  <w:footnote w:type="continuationSeparator" w:id="0">
    <w:p w14:paraId="2BF301AD" w14:textId="77777777" w:rsidR="002463E5" w:rsidRDefault="002463E5" w:rsidP="006A582B">
      <w:r>
        <w:continuationSeparator/>
      </w:r>
    </w:p>
  </w:footnote>
  <w:footnote w:type="continuationNotice" w:id="1">
    <w:p w14:paraId="5E6F938B" w14:textId="77777777" w:rsidR="002463E5" w:rsidRDefault="00246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B31E67" w:rsidRPr="00DA17A9" w:rsidRDefault="00B31E67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B31E67" w14:paraId="48DC9B51" w14:textId="77777777" w:rsidTr="00D8110D">
      <w:tc>
        <w:tcPr>
          <w:tcW w:w="6768" w:type="dxa"/>
        </w:tcPr>
        <w:p w14:paraId="48DC9B4F" w14:textId="605ED4F5" w:rsidR="00B31E67" w:rsidRDefault="00B31E67" w:rsidP="007165AE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Voice Controlled DC Motor</w:t>
          </w:r>
        </w:p>
      </w:tc>
      <w:tc>
        <w:tcPr>
          <w:tcW w:w="2808" w:type="dxa"/>
        </w:tcPr>
        <w:p w14:paraId="48DC9B50" w14:textId="77777777" w:rsidR="00B31E67" w:rsidRDefault="00B31E67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B31E67" w:rsidRPr="00DA17A9" w:rsidRDefault="00B31E67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90B"/>
    <w:multiLevelType w:val="hybridMultilevel"/>
    <w:tmpl w:val="71B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794"/>
    <w:multiLevelType w:val="hybridMultilevel"/>
    <w:tmpl w:val="499C3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172752D"/>
    <w:multiLevelType w:val="hybridMultilevel"/>
    <w:tmpl w:val="53E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C16CD"/>
    <w:multiLevelType w:val="hybridMultilevel"/>
    <w:tmpl w:val="421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5A59FF"/>
    <w:multiLevelType w:val="hybridMultilevel"/>
    <w:tmpl w:val="99D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27CDB"/>
    <w:multiLevelType w:val="hybridMultilevel"/>
    <w:tmpl w:val="06A075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F7726E"/>
    <w:multiLevelType w:val="hybridMultilevel"/>
    <w:tmpl w:val="C8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01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722F3"/>
    <w:multiLevelType w:val="hybridMultilevel"/>
    <w:tmpl w:val="06DA2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481B2E"/>
    <w:multiLevelType w:val="hybridMultilevel"/>
    <w:tmpl w:val="BDA2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65527"/>
    <w:multiLevelType w:val="hybridMultilevel"/>
    <w:tmpl w:val="02B64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9548B3"/>
    <w:multiLevelType w:val="hybridMultilevel"/>
    <w:tmpl w:val="70F4A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B40F74"/>
    <w:multiLevelType w:val="hybridMultilevel"/>
    <w:tmpl w:val="C8DC2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C36B3"/>
    <w:multiLevelType w:val="hybridMultilevel"/>
    <w:tmpl w:val="6164B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05757"/>
    <w:multiLevelType w:val="hybridMultilevel"/>
    <w:tmpl w:val="0A50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5040"/>
    <w:multiLevelType w:val="hybridMultilevel"/>
    <w:tmpl w:val="40FC9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2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17"/>
  </w:num>
  <w:num w:numId="11">
    <w:abstractNumId w:val="10"/>
  </w:num>
  <w:num w:numId="12">
    <w:abstractNumId w:val="16"/>
  </w:num>
  <w:num w:numId="13">
    <w:abstractNumId w:val="0"/>
  </w:num>
  <w:num w:numId="14">
    <w:abstractNumId w:val="23"/>
  </w:num>
  <w:num w:numId="15">
    <w:abstractNumId w:val="8"/>
  </w:num>
  <w:num w:numId="16">
    <w:abstractNumId w:val="13"/>
  </w:num>
  <w:num w:numId="17">
    <w:abstractNumId w:val="22"/>
  </w:num>
  <w:num w:numId="18">
    <w:abstractNumId w:val="12"/>
  </w:num>
  <w:num w:numId="19">
    <w:abstractNumId w:val="3"/>
  </w:num>
  <w:num w:numId="20">
    <w:abstractNumId w:val="6"/>
  </w:num>
  <w:num w:numId="21">
    <w:abstractNumId w:val="20"/>
  </w:num>
  <w:num w:numId="22">
    <w:abstractNumId w:val="19"/>
  </w:num>
  <w:num w:numId="23">
    <w:abstractNumId w:val="15"/>
  </w:num>
  <w:num w:numId="24">
    <w:abstractNumId w:val="18"/>
  </w:num>
  <w:num w:numId="25">
    <w:abstractNumId w:val="1"/>
  </w:num>
  <w:num w:numId="2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36771"/>
    <w:rsid w:val="00040A59"/>
    <w:rsid w:val="0004255F"/>
    <w:rsid w:val="000432AA"/>
    <w:rsid w:val="000434B8"/>
    <w:rsid w:val="000437CB"/>
    <w:rsid w:val="00044902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86F3F"/>
    <w:rsid w:val="0009037E"/>
    <w:rsid w:val="00094E8E"/>
    <w:rsid w:val="00096B20"/>
    <w:rsid w:val="00097687"/>
    <w:rsid w:val="000A036F"/>
    <w:rsid w:val="000A2C73"/>
    <w:rsid w:val="000A37D3"/>
    <w:rsid w:val="000A70B7"/>
    <w:rsid w:val="000A7CE5"/>
    <w:rsid w:val="000B0B22"/>
    <w:rsid w:val="000B3331"/>
    <w:rsid w:val="000B67F9"/>
    <w:rsid w:val="000B6830"/>
    <w:rsid w:val="000B7E84"/>
    <w:rsid w:val="000C4586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07E6B"/>
    <w:rsid w:val="00111EC9"/>
    <w:rsid w:val="001129AE"/>
    <w:rsid w:val="0012167E"/>
    <w:rsid w:val="00122C9C"/>
    <w:rsid w:val="00125753"/>
    <w:rsid w:val="00127B90"/>
    <w:rsid w:val="00131919"/>
    <w:rsid w:val="001324C8"/>
    <w:rsid w:val="00133FC6"/>
    <w:rsid w:val="001413BA"/>
    <w:rsid w:val="00143205"/>
    <w:rsid w:val="00143391"/>
    <w:rsid w:val="00146B13"/>
    <w:rsid w:val="001474E5"/>
    <w:rsid w:val="00151009"/>
    <w:rsid w:val="001528A7"/>
    <w:rsid w:val="00156194"/>
    <w:rsid w:val="00157567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48B3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36A1"/>
    <w:rsid w:val="001B4615"/>
    <w:rsid w:val="001B4C4F"/>
    <w:rsid w:val="001B4CE7"/>
    <w:rsid w:val="001B5B12"/>
    <w:rsid w:val="001B7390"/>
    <w:rsid w:val="001B7C18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075ED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3E5"/>
    <w:rsid w:val="00250FD9"/>
    <w:rsid w:val="0025196C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024F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258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2A60"/>
    <w:rsid w:val="003E457D"/>
    <w:rsid w:val="003E4D78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14E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292"/>
    <w:rsid w:val="0050041A"/>
    <w:rsid w:val="00502375"/>
    <w:rsid w:val="00503D7B"/>
    <w:rsid w:val="00506F40"/>
    <w:rsid w:val="005113E5"/>
    <w:rsid w:val="00512662"/>
    <w:rsid w:val="0051305C"/>
    <w:rsid w:val="0051444D"/>
    <w:rsid w:val="0051498C"/>
    <w:rsid w:val="00517AEE"/>
    <w:rsid w:val="005206A6"/>
    <w:rsid w:val="005249E0"/>
    <w:rsid w:val="00525DD8"/>
    <w:rsid w:val="00525F27"/>
    <w:rsid w:val="0052788C"/>
    <w:rsid w:val="005327F0"/>
    <w:rsid w:val="00533266"/>
    <w:rsid w:val="00535DF3"/>
    <w:rsid w:val="0054107D"/>
    <w:rsid w:val="00541EB1"/>
    <w:rsid w:val="00542021"/>
    <w:rsid w:val="00544B68"/>
    <w:rsid w:val="00545F06"/>
    <w:rsid w:val="00547248"/>
    <w:rsid w:val="00552BF9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963F7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3E67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1277"/>
    <w:rsid w:val="006C7993"/>
    <w:rsid w:val="006D034E"/>
    <w:rsid w:val="006D09AF"/>
    <w:rsid w:val="006D28BC"/>
    <w:rsid w:val="006D3B44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65B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5DA7"/>
    <w:rsid w:val="0070684A"/>
    <w:rsid w:val="00707877"/>
    <w:rsid w:val="00711494"/>
    <w:rsid w:val="00714650"/>
    <w:rsid w:val="007147FE"/>
    <w:rsid w:val="00715F24"/>
    <w:rsid w:val="007165AE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AB0"/>
    <w:rsid w:val="00746D2E"/>
    <w:rsid w:val="007475A0"/>
    <w:rsid w:val="00751266"/>
    <w:rsid w:val="007519B7"/>
    <w:rsid w:val="00751F47"/>
    <w:rsid w:val="00752990"/>
    <w:rsid w:val="00752FD3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75A8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0BD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1F0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72C9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3018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28DB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65D1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02B9"/>
    <w:rsid w:val="00891034"/>
    <w:rsid w:val="008910CF"/>
    <w:rsid w:val="00897BC4"/>
    <w:rsid w:val="008A014B"/>
    <w:rsid w:val="008A3B1C"/>
    <w:rsid w:val="008A6CDE"/>
    <w:rsid w:val="008A7C5F"/>
    <w:rsid w:val="008B104A"/>
    <w:rsid w:val="008B4EB4"/>
    <w:rsid w:val="008B5815"/>
    <w:rsid w:val="008B63F8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378E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10DD"/>
    <w:rsid w:val="009262C3"/>
    <w:rsid w:val="00926991"/>
    <w:rsid w:val="009279D8"/>
    <w:rsid w:val="00931E94"/>
    <w:rsid w:val="009321A3"/>
    <w:rsid w:val="00934622"/>
    <w:rsid w:val="00935967"/>
    <w:rsid w:val="00935F33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310F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1458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7F"/>
    <w:rsid w:val="00AD4BE9"/>
    <w:rsid w:val="00AD504B"/>
    <w:rsid w:val="00AD7647"/>
    <w:rsid w:val="00AE52EB"/>
    <w:rsid w:val="00AF174E"/>
    <w:rsid w:val="00AF1DB9"/>
    <w:rsid w:val="00AF22E2"/>
    <w:rsid w:val="00AF4ED1"/>
    <w:rsid w:val="00AF60FE"/>
    <w:rsid w:val="00AF6831"/>
    <w:rsid w:val="00B04442"/>
    <w:rsid w:val="00B04BF6"/>
    <w:rsid w:val="00B11411"/>
    <w:rsid w:val="00B11B50"/>
    <w:rsid w:val="00B12284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1D38"/>
    <w:rsid w:val="00B31E67"/>
    <w:rsid w:val="00B36CDF"/>
    <w:rsid w:val="00B41E75"/>
    <w:rsid w:val="00B42F99"/>
    <w:rsid w:val="00B462AA"/>
    <w:rsid w:val="00B47E0B"/>
    <w:rsid w:val="00B505F4"/>
    <w:rsid w:val="00B53F05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217B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765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0F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4B95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37A1"/>
    <w:rsid w:val="00CE51B1"/>
    <w:rsid w:val="00CE7459"/>
    <w:rsid w:val="00CE7E97"/>
    <w:rsid w:val="00CF2A87"/>
    <w:rsid w:val="00CF4C92"/>
    <w:rsid w:val="00CF6523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79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653CF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171"/>
    <w:rsid w:val="00DA4331"/>
    <w:rsid w:val="00DA5719"/>
    <w:rsid w:val="00DA7289"/>
    <w:rsid w:val="00DA766D"/>
    <w:rsid w:val="00DB5627"/>
    <w:rsid w:val="00DB5CD4"/>
    <w:rsid w:val="00DB5DE8"/>
    <w:rsid w:val="00DC4850"/>
    <w:rsid w:val="00DC6FCD"/>
    <w:rsid w:val="00DD2AAC"/>
    <w:rsid w:val="00DD4784"/>
    <w:rsid w:val="00DD4A44"/>
    <w:rsid w:val="00DE0F18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1C8C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F4F"/>
    <w:rsid w:val="00E829B7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C6CC0"/>
    <w:rsid w:val="00ED0BB1"/>
    <w:rsid w:val="00ED3995"/>
    <w:rsid w:val="00ED6C57"/>
    <w:rsid w:val="00ED7DF7"/>
    <w:rsid w:val="00EE127F"/>
    <w:rsid w:val="00EE1949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28B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3952"/>
    <w:rsid w:val="00F3564E"/>
    <w:rsid w:val="00F36BBE"/>
    <w:rsid w:val="00F424D5"/>
    <w:rsid w:val="00F46D3F"/>
    <w:rsid w:val="00F5082C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6A7D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character" w:customStyle="1" w:styleId="yj-message-list-item--body-message">
    <w:name w:val="yj-message-list-item--body-message"/>
    <w:basedOn w:val="DefaultParagraphFont"/>
    <w:rsid w:val="00F5082C"/>
  </w:style>
  <w:style w:type="paragraph" w:styleId="TableofFigures">
    <w:name w:val="table of figures"/>
    <w:basedOn w:val="Normal"/>
    <w:next w:val="Normal"/>
    <w:uiPriority w:val="99"/>
    <w:unhideWhenUsed/>
    <w:rsid w:val="00E8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F226D-B6C0-450B-93EE-721C0BB57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44F89B-FF2B-4A74-8661-40FA8451AA9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CE8CEFF-696B-40A3-A28D-FDD134A2F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200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Hrithik Hiran</cp:lastModifiedBy>
  <cp:revision>3</cp:revision>
  <cp:lastPrinted>2014-03-29T07:34:00Z</cp:lastPrinted>
  <dcterms:created xsi:type="dcterms:W3CDTF">2020-09-30T06:03:00Z</dcterms:created>
  <dcterms:modified xsi:type="dcterms:W3CDTF">2020-09-30T06:17:00Z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